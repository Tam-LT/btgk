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Rockwell" w:hAnsi="Rockwell" w:cs="Rockwell"/>
          <w:color w:val="404040" w:themeColor="text1" w:themeTint="BF"/>
          <w:sz w:val="40"/>
          <w:szCs w:val="4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Rockwell" w:hAnsi="Rockwell" w:cs="Rockwell"/>
          <w:color w:val="404040" w:themeColor="text1" w:themeTint="BF"/>
          <w:sz w:val="32"/>
          <w:szCs w:val="4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7025640</wp:posOffset>
                </wp:positionV>
                <wp:extent cx="6480175" cy="14236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42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0" w:lineRule="exact"/>
                              <w:jc w:val="distribute"/>
                              <w:textAlignment w:val="auto"/>
                              <w:rPr>
                                <w:rFonts w:hint="default" w:ascii="Arial" w:hAnsi="Arial" w:cs="Arial"/>
                                <w:color w:val="23A4E6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23A4E6"/>
                                <w:sz w:val="52"/>
                                <w:szCs w:val="72"/>
                                <w:lang w:val="en-US" w:eastAsia="zh-CN"/>
                              </w:rPr>
                              <w:t>Dormitory Management System – DMS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0" w:lineRule="exact"/>
                              <w:jc w:val="distribute"/>
                              <w:textAlignment w:val="auto"/>
                              <w:rPr>
                                <w:rFonts w:hint="default" w:ascii="Arial" w:hAnsi="Arial" w:cs="Arial"/>
                                <w:color w:val="23A4E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23A4E6"/>
                                <w:lang w:val="en-US" w:eastAsia="zh-C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.4pt;margin-top:553.2pt;height:112.1pt;width:510.25pt;z-index:251672576;mso-width-relative:page;mso-height-relative:page;" filled="f" stroked="f" coordsize="21600,21600" o:gfxdata="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gFb690AAAAOAQAADwAAAAAAAAABACAAAAAiAAAAZHJzL2Rvd25yZXYueG1sUEsBAhQA&#10;FAAAAAgAh07iQI3Sa6Y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0" w:lineRule="exact"/>
                        <w:jc w:val="distribute"/>
                        <w:textAlignment w:val="auto"/>
                        <w:rPr>
                          <w:rFonts w:hint="default" w:ascii="Arial" w:hAnsi="Arial" w:cs="Arial"/>
                          <w:color w:val="23A4E6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color w:val="23A4E6"/>
                          <w:sz w:val="52"/>
                          <w:szCs w:val="72"/>
                          <w:lang w:val="en-US" w:eastAsia="zh-CN"/>
                        </w:rPr>
                        <w:t>Dormitory Management System – DMS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0" w:lineRule="exact"/>
                        <w:jc w:val="distribute"/>
                        <w:textAlignment w:val="auto"/>
                        <w:rPr>
                          <w:rFonts w:hint="default" w:ascii="Arial" w:hAnsi="Arial" w:cs="Arial"/>
                          <w:color w:val="23A4E6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cs="Arial"/>
                          <w:color w:val="23A4E6"/>
                          <w:lang w:val="en-US" w:eastAsia="zh-C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Rockwell" w:hAnsi="Rockwell" w:cs="Rockwell"/>
          <w:color w:val="404040" w:themeColor="text1" w:themeTint="BF"/>
          <w:sz w:val="32"/>
          <w:szCs w:val="4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8008620</wp:posOffset>
                </wp:positionV>
                <wp:extent cx="3024505" cy="13277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505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sz w:val="28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Ngày: 27-11-2020</w:t>
                            </w:r>
                            <w:r>
                              <w:rPr>
                                <w:rFonts w:hint="default"/>
                                <w:color w:val="5B9BD5" w:themeColor="accent1"/>
                                <w:sz w:val="28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Phiên Bản: v1.0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Các tác giả: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Lê Thị Minh Tâm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Nguyễn Thị Triều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Theme="minorAscii"/>
                                <w:color w:val="5B9BD5" w:themeColor="accent1"/>
                                <w:sz w:val="28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Ascii"/>
                                <w:color w:val="404040" w:themeColor="text1" w:themeTint="BF"/>
                                <w:sz w:val="2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Đinh Thiên Thoại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5B9BD5" w:themeColor="accent1"/>
                                <w:sz w:val="28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.05pt;margin-top:630.6pt;height:104.55pt;width:238.15pt;z-index:251665408;mso-width-relative:page;mso-height-relative:page;" filled="f" stroked="f" coordsize="21600,21600" o:gfxdata="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Ac3kPZ&#10;AAAADQEAAA8AAAAAAAAAAQAgAAAAIgAAAGRycy9kb3ducmV2LnhtbFBLAQIUABQAAAAIAIdO4kBd&#10;aYYYHwIAACY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rPr>
                          <w:rFonts w:hint="default"/>
                          <w:color w:val="5B9BD5" w:themeColor="accent1"/>
                          <w:sz w:val="28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36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Ngày: 27-11-2020</w:t>
                      </w:r>
                      <w:r>
                        <w:rPr>
                          <w:rFonts w:hint="default"/>
                          <w:color w:val="5B9BD5" w:themeColor="accent1"/>
                          <w:sz w:val="28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 Phiên Bản: v1.0</w:t>
                      </w:r>
                    </w:p>
                    <w:p>
                      <w:pPr>
                        <w:jc w:val="left"/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Các tác giả:</w:t>
                      </w:r>
                    </w:p>
                    <w:p>
                      <w:pPr>
                        <w:jc w:val="left"/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Lê Thị Minh Tâm</w:t>
                      </w:r>
                    </w:p>
                    <w:p>
                      <w:pPr>
                        <w:jc w:val="left"/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Nguyễn Thị Triều</w:t>
                      </w:r>
                    </w:p>
                    <w:p>
                      <w:pPr>
                        <w:jc w:val="left"/>
                        <w:rPr>
                          <w:rFonts w:hint="default" w:asciiTheme="minorAscii"/>
                          <w:color w:val="5B9BD5" w:themeColor="accent1"/>
                          <w:sz w:val="28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Ascii"/>
                          <w:color w:val="404040" w:themeColor="text1" w:themeTint="BF"/>
                          <w:sz w:val="22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Đinh Thiên Thoại</w:t>
                      </w:r>
                    </w:p>
                    <w:p>
                      <w:pPr>
                        <w:rPr>
                          <w:rFonts w:hint="default"/>
                          <w:color w:val="5B9BD5" w:themeColor="accent1"/>
                          <w:sz w:val="28"/>
                          <w:szCs w:val="36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Rockwell" w:hAnsi="Rockwell" w:cs="Rockwell"/>
          <w:color w:val="404040" w:themeColor="text1" w:themeTint="BF"/>
          <w:sz w:val="32"/>
          <w:szCs w:val="4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-609600</wp:posOffset>
                </wp:positionV>
                <wp:extent cx="4100830" cy="91440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914400"/>
                          <a:chOff x="11472" y="994"/>
                          <a:chExt cx="6458" cy="144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13016" y="1294"/>
                            <a:ext cx="4914" cy="1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color w:val="5B9BD5" w:themeColor="accent1"/>
                                  <w:sz w:val="52"/>
                                  <w:szCs w:val="52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PHÁC THẢO DỰ ÁN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Arial" w:hAnsi="Arial" w:eastAsia="Microsoft YaHei" w:cs="Arial"/>
                                  <w:b/>
                                  <w:bCs/>
                                  <w:color w:val="23A4E6"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eastAsia="Microsoft YaHei" w:cs="Arial"/>
                                  <w:b/>
                                  <w:bCs/>
                                  <w:color w:val="23A4E6"/>
                                  <w:sz w:val="52"/>
                                  <w:szCs w:val="52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Arial" w:hAnsi="Arial" w:eastAsia="Microsoft YaHei" w:cs="Arial"/>
                                  <w:b/>
                                  <w:bCs/>
                                  <w:color w:val="23A4E6"/>
                                  <w:sz w:val="52"/>
                                  <w:szCs w:val="52"/>
                                  <w:lang w:val="en-US" w:eastAsia="zh-CN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 descr="2010072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2" y="994"/>
                            <a:ext cx="1440" cy="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37.55pt;margin-top:-48pt;height:72pt;width:322.9pt;z-index:251663360;mso-width-relative:page;mso-height-relative:page;" coordorigin="11472,994" coordsize="6458,1440" o:gfxdata="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">
                <o:lock v:ext="edit" aspectratio="f"/>
                <v:shape id="文本框 2" o:spid="_x0000_s1026" o:spt="202" type="#_x0000_t202" style="position:absolute;left:13016;top:1294;height:1134;width:4914;" filled="f" stroked="f" coordsize="21600,21600" o:gfxdata="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jSOb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mm,2mm,2mm,2mm">
                    <w:txbxContent>
                      <w:p>
                        <w:r>
                          <w:rPr>
                            <w:color w:val="5B9BD5" w:themeColor="accent1"/>
                            <w:sz w:val="52"/>
                            <w:szCs w:val="52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PHÁC THẢO DỰ ÁN</w:t>
                        </w:r>
                      </w:p>
                      <w:p>
                        <w:pPr>
                          <w:jc w:val="left"/>
                          <w:rPr>
                            <w:rFonts w:hint="default" w:ascii="Arial" w:hAnsi="Arial" w:eastAsia="Microsoft YaHei" w:cs="Arial"/>
                            <w:b/>
                            <w:bCs/>
                            <w:color w:val="23A4E6"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eastAsia="Microsoft YaHei" w:cs="Arial"/>
                            <w:b/>
                            <w:bCs/>
                            <w:color w:val="23A4E6"/>
                            <w:sz w:val="52"/>
                            <w:szCs w:val="52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default" w:ascii="Arial" w:hAnsi="Arial" w:eastAsia="Microsoft YaHei" w:cs="Arial"/>
                            <w:b/>
                            <w:bCs/>
                            <w:color w:val="23A4E6"/>
                            <w:sz w:val="52"/>
                            <w:szCs w:val="52"/>
                            <w:lang w:val="en-US" w:eastAsia="zh-CN"/>
                          </w:rPr>
                          <w:br w:type="textWrapping"/>
                        </w:r>
                      </w:p>
                    </w:txbxContent>
                  </v:textbox>
                </v:shape>
                <v:shape id="图片 4" o:spid="_x0000_s1026" o:spt="75" alt="20100726" type="#_x0000_t75" style="position:absolute;left:11472;top:994;height:1440;width:1440;" filled="f" o:preferrelative="t" stroked="f" coordsize="21600,21600" o:gfxdata="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akg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hint="default" w:ascii="Rockwell" w:hAnsi="Rockwell" w:cs="Rockwell"/>
          <w:color w:val="404040" w:themeColor="text1" w:themeTint="BF"/>
          <w:sz w:val="40"/>
          <w:szCs w:val="4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page"/>
      </w:r>
    </w:p>
    <w:p>
      <w:pPr>
        <w:numPr>
          <w:numId w:val="0"/>
        </w:numPr>
        <w:ind w:leftChars="0"/>
        <w:rPr>
          <w:b/>
          <w:color w:val="404040" w:themeColor="text1" w:themeTint="BF"/>
          <w:sz w:val="36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 GIỚI THIỆU</w:t>
      </w:r>
    </w:p>
    <w:p>
      <w:pPr>
        <w:rPr>
          <w:rFonts w:hint="default"/>
          <w:color w:val="404040" w:themeColor="text1" w:themeTint="BF"/>
          <w:sz w:val="24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1F4E79" w:themeColor="accent1" w:themeShade="80"/>
          <w:sz w:val="32"/>
          <w:szCs w:val="40"/>
        </w:rPr>
        <w:t>Tên dự án:</w:t>
      </w:r>
      <w:r>
        <w:rPr>
          <w:color w:val="1F4E79" w:themeColor="accent1" w:themeShade="80"/>
        </w:rPr>
        <w:t xml:space="preserve"> </w:t>
      </w:r>
      <w:r>
        <w:rPr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  <w:t/>
      </w:r>
      <w:r>
        <w:rPr>
          <w:rFonts w:hint="default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b/>
          <w:bCs/>
          <w:color w:val="2E75B6" w:themeColor="accent1" w:themeShade="BF"/>
          <w:sz w:val="40"/>
          <w:szCs w:val="48"/>
        </w:rPr>
        <w:t>DMS</w:t>
      </w:r>
      <w:r>
        <w:rPr>
          <w:rFonts w:hint="default"/>
          <w:b/>
          <w:bCs/>
          <w:color w:val="2E75B6" w:themeColor="accent1" w:themeShade="BF"/>
          <w:sz w:val="40"/>
          <w:szCs w:val="48"/>
          <w:lang w:val="en-US"/>
        </w:rPr>
        <w:t xml:space="preserve"> </w:t>
      </w:r>
      <w:r>
        <w:rPr>
          <w:b/>
          <w:bCs/>
          <w:color w:val="2E75B6" w:themeColor="accent1" w:themeShade="BF"/>
          <w:sz w:val="40"/>
          <w:szCs w:val="48"/>
        </w:rPr>
        <w:t>(Dormitory Management System)</w:t>
      </w:r>
    </w:p>
    <w:p>
      <w:pPr>
        <w:rPr>
          <w:rFonts w:hint="default" w:ascii="UTM Alter Gothic" w:hAnsi="UTM Alter Gothic" w:cs="UTM Alter Gothic"/>
          <w:color w:val="595959" w:themeColor="text1" w:themeTint="A6"/>
          <w:sz w:val="28"/>
          <w:szCs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1F4E79" w:themeColor="accent1" w:themeShade="80"/>
          <w:sz w:val="28"/>
          <w:szCs w:val="36"/>
        </w:rPr>
        <w:t>Mô tả:</w:t>
      </w:r>
    </w:p>
    <w:p>
      <w:pPr>
        <w:rPr>
          <w:rFonts w:hint="default" w:ascii="UTM Alter Gothic" w:hAnsi="UTM Alter Gothic" w:cs="UTM Alter Gothic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DMS là hệ thống quản lý ký túc xá trong trường đại học Quy Nhơn do nhóm 2 chịu trách nhiệm phát triển. Hệ thống giúp sinh viên dễ dàng tìm kiếm tra cứu các thông tin về phòng ở ký túc xá và đăng ký phòng ở ký túc xá thông qua việc sử dụng máy tính và điện thoại cá nhân; giúp nhân viên ký túc xá dễ dàng quản lý sinh viên nội trú cũng như việc thuê trả phòng và cơ sở vật chất ở ký túc xá một cách nhanh chóng và thuận tiện.</w:t>
      </w:r>
    </w:p>
    <w:p>
      <w:pPr>
        <w:rPr>
          <w:rFonts w:hint="default" w:ascii="UTM Alter Gothic" w:hAnsi="UTM Alter Gothic" w:cs="UTM Alter Gothic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ind w:left="2940" w:leftChars="0" w:firstLine="420" w:firstLineChars="0"/>
        <w:jc w:val="center"/>
        <w:rPr>
          <w:rFonts w:hint="default" w:ascii="UTM Alter Gothic" w:hAnsi="UTM Alter Gothic" w:cs="UTM Alter Gothic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SimSun" w:hAnsi="SimSun" w:eastAsia="SimSun" w:cs="SimSun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※※※※※※※※※</w:t>
      </w:r>
    </w:p>
    <w:p>
      <w:pPr>
        <w:ind w:left="1260" w:leftChars="0" w:firstLine="420" w:firstLineChars="0"/>
        <w:jc w:val="center"/>
        <w:rPr>
          <w:rFonts w:hint="default" w:ascii="UTM Alter Gothic" w:hAnsi="UTM Alter Gothic" w:cs="UTM Alter Gothic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 w:ascii="UTM Alter Gothic" w:hAnsi="UTM Alter Gothic" w:cs="UTM Alter Gothic"/>
          <w:color w:val="595959" w:themeColor="text1" w:themeTint="A6"/>
          <w:sz w:val="32"/>
          <w:szCs w:val="4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</w:p>
    <w:p>
      <w:pPr>
        <w:rPr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 YÊU CẦU CHỨC NĂNG</w:t>
      </w:r>
    </w:p>
    <w:p>
      <w:pP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DMS có 3 loại người dùng:</w:t>
      </w:r>
    </w:p>
    <w:p>
      <w:pPr>
        <w:pStyle w:val="7"/>
        <w:numPr>
          <w:ilvl w:val="0"/>
          <w:numId w:val="1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Người quản trị.</w:t>
      </w:r>
    </w:p>
    <w:p>
      <w:pPr>
        <w:pStyle w:val="7"/>
        <w:numPr>
          <w:ilvl w:val="0"/>
          <w:numId w:val="1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viên.</w:t>
      </w:r>
    </w:p>
    <w:p>
      <w:pPr>
        <w:pStyle w:val="7"/>
        <w:numPr>
          <w:ilvl w:val="0"/>
          <w:numId w:val="1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Sinh viên.</w:t>
      </w:r>
    </w:p>
    <w:p>
      <w:pP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Bên dưới là các chức năng chính của hệ thống DMS:</w:t>
      </w:r>
    </w:p>
    <w:p>
      <w:pPr>
        <w:ind w:firstLine="420" w:firstLineChars="0"/>
        <w:rPr>
          <w:rFonts w:hint="default" w:ascii="UTM Alter Gothic" w:hAnsi="UTM Alter Gothic" w:cs="UTM Alter Gothic"/>
          <w:color w:val="404040" w:themeColor="text1" w:themeTint="BF"/>
          <w:sz w:val="96"/>
          <w:szCs w:val="96"/>
          <w:vertAlign w:val="superscri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52"/>
          <w:szCs w:val="52"/>
          <w:vertAlign w:val="superscript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2.1 Sinh viên</w:t>
      </w:r>
    </w:p>
    <w:p>
      <w:pPr>
        <w:pStyle w:val="7"/>
        <w:numPr>
          <w:ilvl w:val="0"/>
          <w:numId w:val="2"/>
        </w:numPr>
        <w:ind w:left="1560" w:leftChars="0"/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Sinh viên có thể tìm kiếm tra cứu các  thông tin về phòng ở ký túc xá.</w:t>
      </w:r>
    </w:p>
    <w:p>
      <w:pPr>
        <w:pStyle w:val="7"/>
        <w:numPr>
          <w:ilvl w:val="0"/>
          <w:numId w:val="2"/>
        </w:numPr>
        <w:ind w:left="1560" w:leftChars="0"/>
        <w:rPr>
          <w:rFonts w:hint="default" w:ascii="UTM Alter Gothic" w:hAnsi="UTM Alter Gothic" w:cs="UTM Alter Gothic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Mỗi sinh viên có một tài khoản sinh viên(được cấp bởi nhà trường) dùng cho việc đăng ký/trả phòng và thanh toán các khoản chi phí liên quan.</w:t>
      </w:r>
    </w:p>
    <w:p>
      <w:pPr>
        <w:ind w:firstLine="420" w:firstLineChars="0"/>
        <w:rPr>
          <w:rFonts w:hint="default" w:ascii="UTM Alter Gothic" w:hAnsi="UTM Alter Gothic" w:cs="UTM Alter Gothic"/>
          <w:b w:val="0"/>
          <w:bCs w:val="0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2.2 Nhân viên</w:t>
      </w:r>
    </w:p>
    <w:p>
      <w:pPr>
        <w:pStyle w:val="7"/>
        <w:numPr>
          <w:ilvl w:val="0"/>
          <w:numId w:val="3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 có thể chấp nhận việc đăng ký/trả phòng của sinh viên.</w:t>
      </w:r>
    </w:p>
    <w:p>
      <w:pPr>
        <w:pStyle w:val="7"/>
        <w:numPr>
          <w:ilvl w:val="0"/>
          <w:numId w:val="3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 có thể quản lý phòng và các cơ sở vật chất ở ký túc xá(thêm, sửa, xóa).</w:t>
      </w:r>
    </w:p>
    <w:p>
      <w:pPr>
        <w:pStyle w:val="7"/>
        <w:numPr>
          <w:ilvl w:val="0"/>
          <w:numId w:val="3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 có thể quản lý sinh viên ở ký túc xá(thêm, xóa sinh viên trong danh sách nội trú).</w:t>
      </w:r>
    </w:p>
    <w:p>
      <w:pPr>
        <w:pStyle w:val="7"/>
        <w:numPr>
          <w:ilvl w:val="0"/>
          <w:numId w:val="3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 có thể xem thông tin những sinh viên đang ở nội trú và thông tin phòng ở ký túc xá.</w:t>
      </w:r>
    </w:p>
    <w:p>
      <w:pPr>
        <w:pStyle w:val="7"/>
        <w:numPr>
          <w:ilvl w:val="0"/>
          <w:numId w:val="3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 có thể quản lý việc thu tiền điện nước của sinh viên(thu thập số liệu điện nước, lập danh sách tiền điện nước của từng phòng).</w:t>
      </w:r>
    </w:p>
    <w:p>
      <w:pPr>
        <w:pStyle w:val="7"/>
        <w:numPr>
          <w:ilvl w:val="0"/>
          <w:numId w:val="3"/>
        </w:numP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Nhân viên có thể xem thống kê số lượng sinh viên nội trú theo năm; phòng, cơ sở vật chất và doanh thu điện nước theo tháng, năm.</w:t>
      </w:r>
    </w:p>
    <w:p>
      <w:pPr>
        <w:ind w:firstLine="420" w:firstLineChars="0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6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6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2.3 Người quản trị.</w:t>
      </w:r>
    </w:p>
    <w:p>
      <w:pPr>
        <w:pStyle w:val="7"/>
        <w:numPr>
          <w:ilvl w:val="0"/>
          <w:numId w:val="4"/>
        </w:numP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Người quản trị quản lý thông tin nhân viên(thêm, xóa, sửa thông tin nhân viên).</w:t>
      </w:r>
    </w:p>
    <w:p>
      <w:pPr>
        <w:pStyle w:val="7"/>
        <w:widowControl w:val="0"/>
        <w:numPr>
          <w:numId w:val="0"/>
        </w:numPr>
        <w:contextualSpacing/>
        <w:jc w:val="both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widowControl w:val="0"/>
        <w:numPr>
          <w:numId w:val="0"/>
        </w:numPr>
        <w:contextualSpacing/>
        <w:jc w:val="both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widowControl w:val="0"/>
        <w:numPr>
          <w:numId w:val="0"/>
        </w:numPr>
        <w:contextualSpacing/>
        <w:jc w:val="both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color w:val="404040" w:themeColor="text1" w:themeTint="BF"/>
          <w:sz w:val="36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404040" w:themeColor="text1" w:themeTint="BF"/>
          <w:sz w:val="36"/>
          <w:szCs w:val="4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CÁC YÊU CẦU PHI CHỨC NĂNG.</w:t>
      </w:r>
    </w:p>
    <w:p>
      <w:pPr>
        <w:ind w:firstLine="420" w:firstLineChars="0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3.1 Môi trường.</w:t>
      </w:r>
    </w:p>
    <w:p>
      <w:pPr>
        <w:pStyle w:val="7"/>
        <w:numPr>
          <w:numId w:val="0"/>
        </w:numPr>
        <w:ind w:left="1080" w:leftChars="0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--- </w:t>
      </w: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Hệ thống hoạt động trên hệ điều hành window 7 trở lên</w:t>
      </w: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ind w:firstLine="420" w:firstLineChars="0"/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3.2 Hiệu suất.</w:t>
      </w:r>
    </w:p>
    <w:p>
      <w:pPr>
        <w:pStyle w:val="7"/>
        <w:numPr>
          <w:ilvl w:val="0"/>
          <w:numId w:val="4"/>
        </w:numP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Chức năng tìm kiếm phòng trả về kết quả trong vòng tối đa 2s.</w:t>
      </w:r>
    </w:p>
    <w:p>
      <w:pPr>
        <w:pStyle w:val="7"/>
        <w:numPr>
          <w:ilvl w:val="0"/>
          <w:numId w:val="4"/>
        </w:numP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Thời gian hiển thị thông tin chi tiết của một phòng trong vòng tối đa 1s.</w:t>
      </w:r>
    </w:p>
    <w:p>
      <w:pPr>
        <w:pStyle w:val="7"/>
        <w:numPr>
          <w:ilvl w:val="0"/>
          <w:numId w:val="4"/>
        </w:numP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32"/>
          <w:szCs w:val="4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UTM Alter Gothic" w:hAnsi="UTM Alter Gothic" w:cs="UTM Alter Gothic"/>
          <w:b w:val="0"/>
          <w:bCs w:val="0"/>
          <w:i w:val="0"/>
          <w:iCs w:val="0"/>
          <w:color w:val="404040" w:themeColor="text1" w:themeTint="BF"/>
          <w:sz w:val="28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Chức năng tìm kiếm sinh viên nội trú trả về kết quả trong vòng tối đa 2s.</w:t>
      </w:r>
    </w:p>
    <w:p>
      <w:pPr>
        <w:ind w:left="360"/>
        <w:rPr>
          <w:rFonts w:hint="default" w:ascii="UTM Alter Gothic" w:hAnsi="UTM Alter Gothic" w:cs="UTM Alter Gothic"/>
          <w:b w:val="0"/>
          <w:bCs w:val="0"/>
          <w:i w:val="0"/>
          <w:iCs w:val="0"/>
          <w:sz w:val="32"/>
          <w:szCs w:val="40"/>
        </w:rPr>
      </w:pPr>
    </w:p>
    <w:p>
      <w:pPr>
        <w:rPr>
          <w:rFonts w:hint="default" w:ascii="UTM Alter Gothic" w:hAnsi="UTM Alter Gothic" w:cs="UTM Alter Gothic"/>
          <w:b w:val="0"/>
          <w:bCs w:val="0"/>
          <w:i w:val="0"/>
          <w:iCs w:val="0"/>
          <w:sz w:val="32"/>
          <w:szCs w:val="40"/>
        </w:rPr>
      </w:pPr>
    </w:p>
    <w:p/>
    <w:p>
      <w:pPr>
        <w:rPr>
          <w:rFonts w:hint="default"/>
          <w:color w:val="404040" w:themeColor="text1" w:themeTint="BF"/>
          <w:sz w:val="48"/>
          <w:szCs w:val="5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color w:val="404040" w:themeColor="text1" w:themeTint="BF"/>
          <w:sz w:val="48"/>
          <w:szCs w:val="5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color w:val="404040" w:themeColor="text1" w:themeTint="BF"/>
          <w:sz w:val="48"/>
          <w:szCs w:val="5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/>
          <w:color w:val="404040" w:themeColor="text1" w:themeTint="BF"/>
          <w:sz w:val="48"/>
          <w:szCs w:val="5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ind w:left="420" w:leftChars="0"/>
        <w:rPr>
          <w:rFonts w:hint="default"/>
          <w:color w:val="404040" w:themeColor="text1" w:themeTint="BF"/>
          <w:sz w:val="48"/>
          <w:szCs w:val="5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headerReference r:id="rId3" w:type="first"/>
      <w:pgSz w:w="11906" w:h="16838"/>
      <w:pgMar w:top="1440" w:right="1236" w:bottom="1440" w:left="1236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urbayne">
    <w:panose1 w:val="020B0506030404030204"/>
    <w:charset w:val="00"/>
    <w:family w:val="auto"/>
    <w:pitch w:val="default"/>
    <w:sig w:usb0="A100AAAF" w:usb1="D00078FB" w:usb2="00000008" w:usb3="00000000" w:csb0="6001019F" w:csb1="FFF70000"/>
  </w:font>
  <w:font w:name="UTM A&amp;S Heartbeat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gin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ircona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lba Matter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lpine KT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merican Sans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merika Sans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mericana EB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UTM Alter Gothic">
    <w:panose1 w:val="02040603050506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-803910</wp:posOffset>
          </wp:positionH>
          <wp:positionV relativeFrom="paragraph">
            <wp:posOffset>-582295</wp:posOffset>
          </wp:positionV>
          <wp:extent cx="7578725" cy="10720705"/>
          <wp:effectExtent l="0" t="0" r="3175" b="4445"/>
          <wp:wrapNone/>
          <wp:docPr id="1" name="ABU设计" descr="F:\稻壳-阿源设计\H海报 封面 鸡汤\2019-10-30-cover\design.jpg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U设计" descr="F:\稻壳-阿源设计\H海报 封面 鸡汤\2019-10-30-cover\design.jpgdesign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8725" cy="107207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4A8"/>
    <w:multiLevelType w:val="multilevel"/>
    <w:tmpl w:val="342F34A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530F01"/>
    <w:multiLevelType w:val="multilevel"/>
    <w:tmpl w:val="34530F0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2D168C"/>
    <w:multiLevelType w:val="multilevel"/>
    <w:tmpl w:val="3A2D168C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C02A0D"/>
    <w:multiLevelType w:val="multilevel"/>
    <w:tmpl w:val="74C02A0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E154A"/>
    <w:rsid w:val="002A3FC5"/>
    <w:rsid w:val="006C6F6C"/>
    <w:rsid w:val="007049A0"/>
    <w:rsid w:val="007421B3"/>
    <w:rsid w:val="00A30923"/>
    <w:rsid w:val="00E56C01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75A9A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95E88"/>
    <w:rsid w:val="0AAA61A8"/>
    <w:rsid w:val="0AC01055"/>
    <w:rsid w:val="0ADF2CBA"/>
    <w:rsid w:val="0BB57541"/>
    <w:rsid w:val="0BC91357"/>
    <w:rsid w:val="0C322BB0"/>
    <w:rsid w:val="0C4D2505"/>
    <w:rsid w:val="0C8E5183"/>
    <w:rsid w:val="0CC60F99"/>
    <w:rsid w:val="0CDC2939"/>
    <w:rsid w:val="0CE4394C"/>
    <w:rsid w:val="0CF63BC6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52247D"/>
    <w:rsid w:val="0F6475C0"/>
    <w:rsid w:val="0F6B4B4A"/>
    <w:rsid w:val="0FA505EF"/>
    <w:rsid w:val="0FC607C8"/>
    <w:rsid w:val="100C6635"/>
    <w:rsid w:val="10261B6E"/>
    <w:rsid w:val="103E2F93"/>
    <w:rsid w:val="108A4DED"/>
    <w:rsid w:val="108C21D8"/>
    <w:rsid w:val="108D5805"/>
    <w:rsid w:val="10A16388"/>
    <w:rsid w:val="10AC30A0"/>
    <w:rsid w:val="10BA51D6"/>
    <w:rsid w:val="10CB31A3"/>
    <w:rsid w:val="10F0225A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140EF"/>
    <w:rsid w:val="14CD0B7B"/>
    <w:rsid w:val="1554279C"/>
    <w:rsid w:val="155B4459"/>
    <w:rsid w:val="155E26D9"/>
    <w:rsid w:val="15962624"/>
    <w:rsid w:val="161A76EE"/>
    <w:rsid w:val="164F7CAC"/>
    <w:rsid w:val="16542F30"/>
    <w:rsid w:val="165B7776"/>
    <w:rsid w:val="16A442CE"/>
    <w:rsid w:val="16A54FEC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10A08C2"/>
    <w:rsid w:val="210E43F1"/>
    <w:rsid w:val="21382F8C"/>
    <w:rsid w:val="213C3F37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37496F"/>
    <w:rsid w:val="247C457A"/>
    <w:rsid w:val="248F3841"/>
    <w:rsid w:val="24B804C4"/>
    <w:rsid w:val="24C30F8E"/>
    <w:rsid w:val="24F56387"/>
    <w:rsid w:val="25CF3D03"/>
    <w:rsid w:val="26021451"/>
    <w:rsid w:val="260B1463"/>
    <w:rsid w:val="260B342C"/>
    <w:rsid w:val="2622326B"/>
    <w:rsid w:val="26424C78"/>
    <w:rsid w:val="26433BAD"/>
    <w:rsid w:val="266C3AB5"/>
    <w:rsid w:val="26B821D7"/>
    <w:rsid w:val="26E97297"/>
    <w:rsid w:val="27406A9B"/>
    <w:rsid w:val="275C2605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9ED7622"/>
    <w:rsid w:val="2A0444F7"/>
    <w:rsid w:val="2A1254B7"/>
    <w:rsid w:val="2A894560"/>
    <w:rsid w:val="2A9310BD"/>
    <w:rsid w:val="2ABC0AB8"/>
    <w:rsid w:val="2AD259AC"/>
    <w:rsid w:val="2B305B8E"/>
    <w:rsid w:val="2B434961"/>
    <w:rsid w:val="2B6937FF"/>
    <w:rsid w:val="2B896CE2"/>
    <w:rsid w:val="2BB0201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977040"/>
    <w:rsid w:val="32AE1DED"/>
    <w:rsid w:val="32B20193"/>
    <w:rsid w:val="32F70260"/>
    <w:rsid w:val="3323422D"/>
    <w:rsid w:val="33785A68"/>
    <w:rsid w:val="33BE154A"/>
    <w:rsid w:val="33DA7442"/>
    <w:rsid w:val="34C44811"/>
    <w:rsid w:val="351B2845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C433933"/>
    <w:rsid w:val="3D450FB1"/>
    <w:rsid w:val="3D4D0DDB"/>
    <w:rsid w:val="3DCF783F"/>
    <w:rsid w:val="3DD739B3"/>
    <w:rsid w:val="3E0A055D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926C97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C7C3D03"/>
    <w:rsid w:val="4D01786E"/>
    <w:rsid w:val="4D465FEB"/>
    <w:rsid w:val="4D550932"/>
    <w:rsid w:val="4D62673D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0E0D91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BC6860"/>
    <w:rsid w:val="53C11B36"/>
    <w:rsid w:val="53FA349B"/>
    <w:rsid w:val="540B5653"/>
    <w:rsid w:val="54277306"/>
    <w:rsid w:val="548B0176"/>
    <w:rsid w:val="551E08BC"/>
    <w:rsid w:val="55495A7B"/>
    <w:rsid w:val="55624C64"/>
    <w:rsid w:val="55723C84"/>
    <w:rsid w:val="55CA39AB"/>
    <w:rsid w:val="55CE16B3"/>
    <w:rsid w:val="55EA3B22"/>
    <w:rsid w:val="55FA0EC0"/>
    <w:rsid w:val="562F2A4D"/>
    <w:rsid w:val="56334337"/>
    <w:rsid w:val="564C03B8"/>
    <w:rsid w:val="56575F90"/>
    <w:rsid w:val="56B248A0"/>
    <w:rsid w:val="56F84907"/>
    <w:rsid w:val="573C5C25"/>
    <w:rsid w:val="578B12D7"/>
    <w:rsid w:val="57DF70FC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44DD1"/>
    <w:rsid w:val="5DCF3A51"/>
    <w:rsid w:val="5E2F0739"/>
    <w:rsid w:val="5E547937"/>
    <w:rsid w:val="5E6C7303"/>
    <w:rsid w:val="5E762D8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442D5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F3A86"/>
    <w:rsid w:val="65F904F9"/>
    <w:rsid w:val="660E5B4F"/>
    <w:rsid w:val="667E687D"/>
    <w:rsid w:val="66D13612"/>
    <w:rsid w:val="66E32726"/>
    <w:rsid w:val="66F631F7"/>
    <w:rsid w:val="67017DF0"/>
    <w:rsid w:val="671F06CB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ABD2312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0320F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C10773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A4314"/>
    <w:rsid w:val="704360E0"/>
    <w:rsid w:val="705233BE"/>
    <w:rsid w:val="705E6A8B"/>
    <w:rsid w:val="706B0BAC"/>
    <w:rsid w:val="70B27F70"/>
    <w:rsid w:val="70CD4771"/>
    <w:rsid w:val="70E7160B"/>
    <w:rsid w:val="70F22251"/>
    <w:rsid w:val="70F756FF"/>
    <w:rsid w:val="70FB2205"/>
    <w:rsid w:val="716F163F"/>
    <w:rsid w:val="718830AD"/>
    <w:rsid w:val="7197303D"/>
    <w:rsid w:val="719E5851"/>
    <w:rsid w:val="71A83193"/>
    <w:rsid w:val="71B85D27"/>
    <w:rsid w:val="71EA1A1A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B764B3"/>
    <w:rsid w:val="73CC4030"/>
    <w:rsid w:val="73D32F56"/>
    <w:rsid w:val="73D622D0"/>
    <w:rsid w:val="74014EAB"/>
    <w:rsid w:val="7447629F"/>
    <w:rsid w:val="744E322D"/>
    <w:rsid w:val="745B3478"/>
    <w:rsid w:val="7478213D"/>
    <w:rsid w:val="747C4982"/>
    <w:rsid w:val="74D12578"/>
    <w:rsid w:val="74F9044A"/>
    <w:rsid w:val="75085CDC"/>
    <w:rsid w:val="754D4D93"/>
    <w:rsid w:val="756F057B"/>
    <w:rsid w:val="757A350D"/>
    <w:rsid w:val="757D3502"/>
    <w:rsid w:val="75A27AE2"/>
    <w:rsid w:val="75FF0484"/>
    <w:rsid w:val="7618145D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5C46ED"/>
    <w:rsid w:val="77741609"/>
    <w:rsid w:val="777F4CBC"/>
    <w:rsid w:val="779016AC"/>
    <w:rsid w:val="77962492"/>
    <w:rsid w:val="77DA04CC"/>
    <w:rsid w:val="77EF4A12"/>
    <w:rsid w:val="77F82FCE"/>
    <w:rsid w:val="78462F45"/>
    <w:rsid w:val="786C2CF1"/>
    <w:rsid w:val="78AA0806"/>
    <w:rsid w:val="7984783C"/>
    <w:rsid w:val="79AB50B1"/>
    <w:rsid w:val="79FC4FC7"/>
    <w:rsid w:val="7A0A0D78"/>
    <w:rsid w:val="7A296A7D"/>
    <w:rsid w:val="7A602D12"/>
    <w:rsid w:val="7A95393A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\AppData\Roaming\kingsoft\office6\templates\download\107d3d1288044414bb8ed3bf87369afb\Blue%20Cover%20Templat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Cover Template.docx</Template>
  <Manager>Tandy</Manager>
  <Pages>2</Pages>
  <Words>3</Words>
  <Characters>13</Characters>
  <Lines>0</Lines>
  <Paragraphs>0</Paragraphs>
  <TotalTime>0</TotalTime>
  <ScaleCrop>false</ScaleCrop>
  <LinksUpToDate>false</LinksUpToDate>
  <CharactersWithSpaces>15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Tandy</cp:category>
  <dcterms:created xsi:type="dcterms:W3CDTF">2020-12-01T03:33:00Z</dcterms:created>
  <dc:creator>Đinh Thiên Thoại</dc:creator>
  <dc:description>Tandy</dc:description>
  <cp:keywords>Tandy</cp:keywords>
  <cp:lastModifiedBy>Đinh Thiên Thoại</cp:lastModifiedBy>
  <dcterms:modified xsi:type="dcterms:W3CDTF">2020-12-01T04:24:12Z</dcterms:modified>
  <dc:subject>Tandy</dc:subject>
  <dc:title>Tandy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